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620" w:rsidRPr="00CA44EF" w:rsidRDefault="00CA44EF">
      <w:pPr>
        <w:pStyle w:val="Name"/>
        <w:rPr>
          <w:lang w:val="es-ES"/>
        </w:rPr>
      </w:pPr>
      <w:r w:rsidRPr="00CA44EF">
        <w:rPr>
          <w:lang w:val="es-ES"/>
        </w:rPr>
        <w:t>Bundy manriquez</w:t>
      </w:r>
    </w:p>
    <w:p w:rsidR="00CA44EF" w:rsidRDefault="00CA44EF">
      <w:pPr>
        <w:pStyle w:val="ContactInfo"/>
        <w:rPr>
          <w:lang w:val="es-ES"/>
        </w:rPr>
      </w:pPr>
      <w:r w:rsidRPr="00CA44EF">
        <w:rPr>
          <w:lang w:val="es-ES"/>
        </w:rPr>
        <w:t xml:space="preserve">922 E </w:t>
      </w:r>
      <w:proofErr w:type="spellStart"/>
      <w:r w:rsidRPr="00CA44EF">
        <w:rPr>
          <w:lang w:val="es-ES"/>
        </w:rPr>
        <w:t>Sonterra</w:t>
      </w:r>
      <w:proofErr w:type="spellEnd"/>
      <w:r w:rsidRPr="00CA44EF">
        <w:rPr>
          <w:lang w:val="es-ES"/>
        </w:rPr>
        <w:t xml:space="preserve"> </w:t>
      </w:r>
      <w:proofErr w:type="spellStart"/>
      <w:r w:rsidRPr="00CA44EF">
        <w:rPr>
          <w:lang w:val="es-ES"/>
        </w:rPr>
        <w:t>B</w:t>
      </w:r>
      <w:r>
        <w:rPr>
          <w:lang w:val="es-ES"/>
        </w:rPr>
        <w:t>lvd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. 1213 </w:t>
      </w:r>
      <w:proofErr w:type="gramStart"/>
      <w:r>
        <w:rPr>
          <w:lang w:val="es-ES"/>
        </w:rPr>
        <w:t>San</w:t>
      </w:r>
      <w:proofErr w:type="gramEnd"/>
      <w:r>
        <w:rPr>
          <w:lang w:val="es-ES"/>
        </w:rPr>
        <w:t xml:space="preserve"> Antonio, </w:t>
      </w:r>
      <w:proofErr w:type="spellStart"/>
      <w:r>
        <w:rPr>
          <w:lang w:val="es-ES"/>
        </w:rPr>
        <w:t>tx</w:t>
      </w:r>
      <w:proofErr w:type="spellEnd"/>
      <w:r>
        <w:rPr>
          <w:lang w:val="es-ES"/>
        </w:rPr>
        <w:t xml:space="preserve"> 78258 </w:t>
      </w:r>
    </w:p>
    <w:p w:rsidR="00CA44EF" w:rsidRDefault="00CA44EF">
      <w:pPr>
        <w:pStyle w:val="ContactInfo"/>
        <w:rPr>
          <w:lang w:val="es-ES"/>
        </w:rPr>
      </w:pPr>
      <w:r>
        <w:rPr>
          <w:lang w:val="es-ES"/>
        </w:rPr>
        <w:t xml:space="preserve">210-473-0308 </w:t>
      </w:r>
    </w:p>
    <w:p w:rsidR="00071620" w:rsidRPr="00CA44EF" w:rsidRDefault="00CA44EF">
      <w:pPr>
        <w:pStyle w:val="ContactInfo"/>
        <w:rPr>
          <w:lang w:val="es-ES"/>
        </w:rPr>
      </w:pPr>
      <w:r>
        <w:rPr>
          <w:lang w:val="es-ES"/>
        </w:rPr>
        <w:t>bundym20@gmail.com</w:t>
      </w:r>
    </w:p>
    <w:sdt>
      <w:sdtPr>
        <w:id w:val="-1179423465"/>
        <w:placeholder>
          <w:docPart w:val="5A63EED35FF4E04EB738612B8C72AFDB"/>
        </w:placeholder>
        <w:temporary/>
        <w:showingPlcHdr/>
        <w15:appearance w15:val="hidden"/>
      </w:sdtPr>
      <w:sdtEndPr/>
      <w:sdtContent>
        <w:p w:rsidR="00071620" w:rsidRDefault="00D4352E">
          <w:pPr>
            <w:pStyle w:val="Heading1"/>
          </w:pPr>
          <w:r>
            <w:t>Objective</w:t>
          </w:r>
        </w:p>
      </w:sdtContent>
    </w:sdt>
    <w:p w:rsidR="00071620" w:rsidRDefault="00CA44EF">
      <w:r>
        <w:t>Passionate about web design and digital media. Currently in school for Digital Art and Media.</w:t>
      </w:r>
    </w:p>
    <w:sdt>
      <w:sdtPr>
        <w:id w:val="1728489637"/>
        <w:placeholder>
          <w:docPart w:val="624DF83B2068614EA69AE021900A711A"/>
        </w:placeholder>
        <w:temporary/>
        <w:showingPlcHdr/>
        <w15:appearance w15:val="hidden"/>
      </w:sdtPr>
      <w:sdtEndPr/>
      <w:sdtContent>
        <w:p w:rsidR="00071620" w:rsidRDefault="00D4352E">
          <w:pPr>
            <w:pStyle w:val="Heading1"/>
          </w:pPr>
          <w:r>
            <w:t>Experience</w:t>
          </w:r>
        </w:p>
      </w:sdtContent>
    </w:sdt>
    <w:p w:rsidR="00071620" w:rsidRDefault="00CA44EF">
      <w:r>
        <w:t xml:space="preserve">M&amp;S Engineering </w:t>
      </w:r>
    </w:p>
    <w:p w:rsidR="00071620" w:rsidRDefault="00CA44EF">
      <w:r>
        <w:t xml:space="preserve">Technician / May </w:t>
      </w:r>
      <w:proofErr w:type="gramStart"/>
      <w:r>
        <w:t>24,  2011</w:t>
      </w:r>
      <w:proofErr w:type="gramEnd"/>
      <w:r>
        <w:t>- Current</w:t>
      </w:r>
    </w:p>
    <w:p w:rsidR="00071620" w:rsidRDefault="00CA44EF" w:rsidP="00CA44EF">
      <w:pPr>
        <w:pStyle w:val="ListBullet"/>
      </w:pPr>
      <w:r>
        <w:t xml:space="preserve">Manage projects, design power lines, inform landowners about obtaining easements. </w:t>
      </w:r>
    </w:p>
    <w:sdt>
      <w:sdtPr>
        <w:id w:val="720946933"/>
        <w:placeholder>
          <w:docPart w:val="FA41E247AB6EFE4D8DE2D2BE54B03297"/>
        </w:placeholder>
        <w:temporary/>
        <w:showingPlcHdr/>
        <w15:appearance w15:val="hidden"/>
      </w:sdtPr>
      <w:sdtEndPr/>
      <w:sdtContent>
        <w:p w:rsidR="00071620" w:rsidRDefault="00D4352E">
          <w:pPr>
            <w:pStyle w:val="Heading1"/>
          </w:pPr>
          <w:r>
            <w:t>Education</w:t>
          </w:r>
        </w:p>
      </w:sdtContent>
    </w:sdt>
    <w:p w:rsidR="00071620" w:rsidRDefault="00CA44EF">
      <w:r>
        <w:t>9 hours completed, GPA 3.66</w:t>
      </w:r>
    </w:p>
    <w:p w:rsidR="00CA44EF" w:rsidRDefault="00CA44EF" w:rsidP="00CA44EF">
      <w:pPr>
        <w:pStyle w:val="Heading1"/>
      </w:pPr>
      <w:r>
        <w:t>Website</w:t>
      </w:r>
    </w:p>
    <w:p w:rsidR="00CA44EF" w:rsidRDefault="00CA44EF" w:rsidP="00CA44EF">
      <w:pPr>
        <w:pStyle w:val="ListBullet"/>
      </w:pPr>
      <w:r>
        <w:t xml:space="preserve">Bundyrocks.com </w:t>
      </w:r>
      <w:bookmarkStart w:id="0" w:name="_GoBack"/>
      <w:bookmarkEnd w:id="0"/>
    </w:p>
    <w:p w:rsidR="00071620" w:rsidRDefault="00071620" w:rsidP="00CA44EF">
      <w:pPr>
        <w:pStyle w:val="ListBullet"/>
        <w:numPr>
          <w:ilvl w:val="0"/>
          <w:numId w:val="0"/>
        </w:numPr>
        <w:ind w:left="216"/>
      </w:pPr>
    </w:p>
    <w:sectPr w:rsidR="00071620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52E" w:rsidRDefault="00D4352E">
      <w:r>
        <w:separator/>
      </w:r>
    </w:p>
  </w:endnote>
  <w:endnote w:type="continuationSeparator" w:id="0">
    <w:p w:rsidR="00D4352E" w:rsidRDefault="00D4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620" w:rsidRDefault="00D4352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52E" w:rsidRDefault="00D4352E">
      <w:r>
        <w:separator/>
      </w:r>
    </w:p>
  </w:footnote>
  <w:footnote w:type="continuationSeparator" w:id="0">
    <w:p w:rsidR="00D4352E" w:rsidRDefault="00D43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620" w:rsidRDefault="00D4352E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94273E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620" w:rsidRDefault="00D4352E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1620" w:rsidRDefault="0007162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071620" w:rsidRDefault="0007162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EF"/>
    <w:rsid w:val="00071620"/>
    <w:rsid w:val="00CA44EF"/>
    <w:rsid w:val="00D4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F582"/>
  <w15:chartTrackingRefBased/>
  <w15:docId w15:val="{E82492BB-05B0-E343-8E38-E0B1FE36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annvalles/Library/Containers/com.microsoft.Word/Data/Library/Application%20Support/Microsoft/Office/16.0/DTS/en-US%7bAFF62BBA-6FE7-DE4D-9394-395A511A1E78%7d/%7b24E2E024-42B4-DB4D-8D4C-85A4F2FA671F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63EED35FF4E04EB738612B8C72A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EE86F-D9EF-AA43-BF80-C5B896F86D02}"/>
      </w:docPartPr>
      <w:docPartBody>
        <w:p w:rsidR="00000000" w:rsidRDefault="003E7F97">
          <w:pPr>
            <w:pStyle w:val="5A63EED35FF4E04EB738612B8C72AFDB"/>
          </w:pPr>
          <w:r>
            <w:t>Objective</w:t>
          </w:r>
        </w:p>
      </w:docPartBody>
    </w:docPart>
    <w:docPart>
      <w:docPartPr>
        <w:name w:val="624DF83B2068614EA69AE021900A7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FC06B-F9DC-7E41-BBB0-6C1A772F5C5D}"/>
      </w:docPartPr>
      <w:docPartBody>
        <w:p w:rsidR="00000000" w:rsidRDefault="003E7F97">
          <w:pPr>
            <w:pStyle w:val="624DF83B2068614EA69AE021900A711A"/>
          </w:pPr>
          <w:r>
            <w:t>Experience</w:t>
          </w:r>
        </w:p>
      </w:docPartBody>
    </w:docPart>
    <w:docPart>
      <w:docPartPr>
        <w:name w:val="FA41E247AB6EFE4D8DE2D2BE54B0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4BDCF-21EB-9E43-BCB5-46F7BA8E95C4}"/>
      </w:docPartPr>
      <w:docPartBody>
        <w:p w:rsidR="00000000" w:rsidRDefault="003E7F97">
          <w:pPr>
            <w:pStyle w:val="FA41E247AB6EFE4D8DE2D2BE54B0329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97"/>
    <w:rsid w:val="003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494DCEC266C4458DC76E4E2FC02BA7">
    <w:name w:val="69494DCEC266C4458DC76E4E2FC02BA7"/>
  </w:style>
  <w:style w:type="paragraph" w:customStyle="1" w:styleId="8A74F73619007D4FA430DD718887E76A">
    <w:name w:val="8A74F73619007D4FA430DD718887E76A"/>
  </w:style>
  <w:style w:type="paragraph" w:customStyle="1" w:styleId="5A63EED35FF4E04EB738612B8C72AFDB">
    <w:name w:val="5A63EED35FF4E04EB738612B8C72AFDB"/>
  </w:style>
  <w:style w:type="paragraph" w:customStyle="1" w:styleId="311A98644A6FE44484C9494908FCDB31">
    <w:name w:val="311A98644A6FE44484C9494908FCDB31"/>
  </w:style>
  <w:style w:type="paragraph" w:customStyle="1" w:styleId="624DF83B2068614EA69AE021900A711A">
    <w:name w:val="624DF83B2068614EA69AE021900A711A"/>
  </w:style>
  <w:style w:type="paragraph" w:customStyle="1" w:styleId="274AC220D1B40643AEE35E68AD1BEA24">
    <w:name w:val="274AC220D1B40643AEE35E68AD1BEA24"/>
  </w:style>
  <w:style w:type="paragraph" w:customStyle="1" w:styleId="D934AE402E1B9A41ACE28850EB251C2A">
    <w:name w:val="D934AE402E1B9A41ACE28850EB251C2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7584C8EF6E5AA14D81600A321ED7BEBA">
    <w:name w:val="7584C8EF6E5AA14D81600A321ED7BEBA"/>
  </w:style>
  <w:style w:type="paragraph" w:customStyle="1" w:styleId="FA41E247AB6EFE4D8DE2D2BE54B03297">
    <w:name w:val="FA41E247AB6EFE4D8DE2D2BE54B03297"/>
  </w:style>
  <w:style w:type="paragraph" w:customStyle="1" w:styleId="DAC156960FB9A54CB8676FD5B35BBFD5">
    <w:name w:val="DAC156960FB9A54CB8676FD5B35BBFD5"/>
  </w:style>
  <w:style w:type="paragraph" w:customStyle="1" w:styleId="1E2C094A214BFF4F9B91994FF99FD026">
    <w:name w:val="1E2C094A214BFF4F9B91994FF99FD026"/>
  </w:style>
  <w:style w:type="paragraph" w:customStyle="1" w:styleId="7219555B3D6C3141BB92311FD88274E9">
    <w:name w:val="7219555B3D6C3141BB92311FD88274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F09D9-81F4-4740-83C8-C2D60E14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2020-05-10T23:55:00Z</dcterms:created>
  <dcterms:modified xsi:type="dcterms:W3CDTF">2020-05-11T00:08:00Z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